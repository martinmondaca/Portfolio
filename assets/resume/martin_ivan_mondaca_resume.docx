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7DC0" w14:textId="2D814885" w:rsidR="008E1E81" w:rsidRDefault="00504D46">
      <w:pPr>
        <w:pStyle w:val="Name"/>
      </w:pPr>
      <w:r>
        <w:t>Martin Ivan Mondaca</w:t>
      </w:r>
    </w:p>
    <w:p w14:paraId="29D10106" w14:textId="0A187D3B" w:rsidR="008E1E81" w:rsidRPr="00504D46" w:rsidRDefault="00504D46" w:rsidP="00504D46">
      <w:pPr>
        <w:pStyle w:val="ContactInfo"/>
        <w:rPr>
          <w:sz w:val="22"/>
          <w:szCs w:val="22"/>
        </w:rPr>
      </w:pPr>
      <w:r w:rsidRPr="00504D46">
        <w:rPr>
          <w:sz w:val="22"/>
          <w:szCs w:val="22"/>
        </w:rPr>
        <w:t xml:space="preserve">Phoenix, AZ | (602)573-1484 | </w:t>
      </w:r>
      <w:hyperlink r:id="rId8" w:history="1">
        <w:r w:rsidR="006B111B" w:rsidRPr="00FB0D7B">
          <w:rPr>
            <w:rStyle w:val="Hyperlink"/>
            <w:sz w:val="22"/>
            <w:szCs w:val="22"/>
          </w:rPr>
          <w:t>martinivanmondaca@gmail.com</w:t>
        </w:r>
      </w:hyperlink>
    </w:p>
    <w:p w14:paraId="783C42D9" w14:textId="343F6084" w:rsidR="00504D46" w:rsidRPr="00504D46" w:rsidRDefault="00504D46">
      <w:pPr>
        <w:pStyle w:val="ContactInfo"/>
        <w:rPr>
          <w:sz w:val="22"/>
          <w:szCs w:val="22"/>
        </w:rPr>
      </w:pPr>
    </w:p>
    <w:p w14:paraId="14E5DC93" w14:textId="77777777" w:rsidR="00504D46" w:rsidRPr="00504D46" w:rsidRDefault="00504D46">
      <w:pPr>
        <w:pStyle w:val="ContactInfo"/>
        <w:rPr>
          <w:sz w:val="22"/>
          <w:szCs w:val="22"/>
        </w:rPr>
      </w:pPr>
      <w:r w:rsidRPr="00504D46">
        <w:rPr>
          <w:sz w:val="22"/>
          <w:szCs w:val="22"/>
        </w:rPr>
        <w:t xml:space="preserve">LinkedIn: </w:t>
      </w:r>
      <w:hyperlink r:id="rId9" w:history="1">
        <w:r w:rsidRPr="00504D46">
          <w:rPr>
            <w:rStyle w:val="Hyperlink"/>
            <w:sz w:val="22"/>
            <w:szCs w:val="22"/>
          </w:rPr>
          <w:t>www.linkedin.com/in/martinmondaca</w:t>
        </w:r>
      </w:hyperlink>
    </w:p>
    <w:p w14:paraId="18F4786D" w14:textId="77777777" w:rsidR="003526D1" w:rsidRDefault="00504D46" w:rsidP="003526D1">
      <w:pPr>
        <w:pStyle w:val="ContactInfo"/>
        <w:rPr>
          <w:rStyle w:val="Hyperlink"/>
          <w:sz w:val="22"/>
          <w:szCs w:val="22"/>
        </w:rPr>
      </w:pPr>
      <w:r w:rsidRPr="00504D46">
        <w:rPr>
          <w:sz w:val="22"/>
          <w:szCs w:val="22"/>
        </w:rPr>
        <w:t xml:space="preserve">GitHub: </w:t>
      </w:r>
      <w:hyperlink r:id="rId10" w:history="1">
        <w:r w:rsidRPr="00504D46">
          <w:rPr>
            <w:rStyle w:val="Hyperlink"/>
            <w:sz w:val="22"/>
            <w:szCs w:val="22"/>
          </w:rPr>
          <w:t>https://github.com/m</w:t>
        </w:r>
        <w:r w:rsidRPr="00504D46">
          <w:rPr>
            <w:rStyle w:val="Hyperlink"/>
            <w:sz w:val="22"/>
            <w:szCs w:val="22"/>
          </w:rPr>
          <w:t>a</w:t>
        </w:r>
        <w:r w:rsidRPr="00504D46">
          <w:rPr>
            <w:rStyle w:val="Hyperlink"/>
            <w:sz w:val="22"/>
            <w:szCs w:val="22"/>
          </w:rPr>
          <w:t>rtinmondaca</w:t>
        </w:r>
      </w:hyperlink>
    </w:p>
    <w:p w14:paraId="48536E02" w14:textId="6F0828C5" w:rsidR="006B111B" w:rsidRPr="003526D1" w:rsidRDefault="00504D46" w:rsidP="003526D1">
      <w:pPr>
        <w:pStyle w:val="ContactInfo"/>
        <w:rPr>
          <w:sz w:val="22"/>
          <w:szCs w:val="22"/>
        </w:rPr>
      </w:pPr>
      <w:r w:rsidRPr="00504D46">
        <w:rPr>
          <w:sz w:val="22"/>
          <w:szCs w:val="22"/>
        </w:rPr>
        <w:t xml:space="preserve">Portfolio: </w:t>
      </w:r>
      <w:hyperlink r:id="rId11" w:history="1">
        <w:r w:rsidR="006B111B" w:rsidRPr="00FB0D7B">
          <w:rPr>
            <w:rStyle w:val="Hyperlink"/>
            <w:sz w:val="22"/>
            <w:szCs w:val="22"/>
          </w:rPr>
          <w:t>https://</w:t>
        </w:r>
        <w:r w:rsidR="006B111B" w:rsidRPr="00FB0D7B">
          <w:rPr>
            <w:rStyle w:val="Hyperlink"/>
            <w:sz w:val="22"/>
            <w:szCs w:val="22"/>
          </w:rPr>
          <w:t>m</w:t>
        </w:r>
        <w:r w:rsidR="006B111B" w:rsidRPr="00FB0D7B">
          <w:rPr>
            <w:rStyle w:val="Hyperlink"/>
            <w:sz w:val="22"/>
            <w:szCs w:val="22"/>
          </w:rPr>
          <w:t>artinivanmondaca.com</w:t>
        </w:r>
        <w:r w:rsidR="006B111B" w:rsidRPr="00FB0D7B">
          <w:rPr>
            <w:rStyle w:val="Hyperlink"/>
            <w:sz w:val="22"/>
            <w:szCs w:val="22"/>
          </w:rPr>
          <w:t>/</w:t>
        </w:r>
      </w:hyperlink>
    </w:p>
    <w:p w14:paraId="52210797" w14:textId="1A73D5D3" w:rsidR="008E1E81" w:rsidRDefault="00504D46">
      <w:pPr>
        <w:pStyle w:val="Heading1"/>
      </w:pPr>
      <w:r>
        <w:t>SUMMARY</w:t>
      </w:r>
    </w:p>
    <w:p w14:paraId="68DEADA8" w14:textId="61B1ADF8" w:rsidR="00AB6604" w:rsidRPr="00AB6604" w:rsidRDefault="00AB6604" w:rsidP="00AB6604">
      <w:pPr>
        <w:pStyle w:val="ListBullet"/>
        <w:numPr>
          <w:ilvl w:val="0"/>
          <w:numId w:val="0"/>
        </w:numPr>
      </w:pPr>
      <w:r w:rsidRPr="00AB6604">
        <w:t xml:space="preserve">Recent graduate from the University of Arizona Full-Stack Web Development Boot Camp, with 6+ years of work experience in customer service and IT. Aiming to leverage a proven knowledge of React.js, JavaScript, HTML, and responsive web design to successfully fill the Web Developer role at your company. Frequently praised as hard-working, knowledgeable, </w:t>
      </w:r>
      <w:r w:rsidRPr="00AB6604">
        <w:t>and team</w:t>
      </w:r>
      <w:r w:rsidRPr="00AB6604">
        <w:t xml:space="preserve">-oriented by my peers, I can be relied upon to help your company achieve its goals. Most recently worked on a </w:t>
      </w:r>
      <w:r w:rsidRPr="00AB6604">
        <w:t>four-person</w:t>
      </w:r>
      <w:r w:rsidRPr="00AB6604">
        <w:t xml:space="preserve"> team to create a MERN application that helps golfers track their scores. Eager to combine my background in customer service with my technical skills to help your company deliver a best-in-class experience on the web.</w:t>
      </w:r>
    </w:p>
    <w:p w14:paraId="411DF419" w14:textId="085967CA" w:rsidR="00504D46" w:rsidRDefault="00504D46" w:rsidP="00504D46">
      <w:pPr>
        <w:pStyle w:val="Heading1"/>
      </w:pPr>
      <w:r>
        <w:t>SKILLS</w:t>
      </w:r>
    </w:p>
    <w:p w14:paraId="73E021D4" w14:textId="77777777" w:rsidR="00504D46" w:rsidRDefault="00504D46" w:rsidP="00504D46">
      <w:pPr>
        <w:pStyle w:val="ListBullet"/>
        <w:sectPr w:rsidR="00504D46">
          <w:pgSz w:w="12240" w:h="15840" w:code="1"/>
          <w:pgMar w:top="1296" w:right="1368" w:bottom="1440" w:left="1368" w:header="720" w:footer="1080" w:gutter="0"/>
          <w:cols w:space="720"/>
          <w:titlePg/>
          <w:docGrid w:linePitch="360"/>
        </w:sectPr>
      </w:pPr>
    </w:p>
    <w:p w14:paraId="68EF552C" w14:textId="3DFA4080" w:rsidR="00504D46" w:rsidRDefault="00504D46" w:rsidP="00504D46">
      <w:pPr>
        <w:pStyle w:val="ListBullet"/>
      </w:pPr>
      <w:r>
        <w:t>Strong communication</w:t>
      </w:r>
    </w:p>
    <w:p w14:paraId="44894F9B" w14:textId="68013933" w:rsidR="00504D46" w:rsidRDefault="00504D46" w:rsidP="00504D46">
      <w:pPr>
        <w:pStyle w:val="ListBullet"/>
      </w:pPr>
      <w:r>
        <w:t>Critical thinking</w:t>
      </w:r>
    </w:p>
    <w:p w14:paraId="48732D77" w14:textId="11FC42E1" w:rsidR="00504D46" w:rsidRDefault="00504D46" w:rsidP="00504D46">
      <w:pPr>
        <w:pStyle w:val="ListBullet"/>
      </w:pPr>
      <w:r>
        <w:t>Complex problem-solving</w:t>
      </w:r>
    </w:p>
    <w:p w14:paraId="159E740E" w14:textId="01985752" w:rsidR="00504D46" w:rsidRDefault="00504D46" w:rsidP="00504D46">
      <w:pPr>
        <w:pStyle w:val="ListBullet"/>
      </w:pPr>
      <w:r>
        <w:t>Multitasking</w:t>
      </w:r>
    </w:p>
    <w:p w14:paraId="4C5A847C" w14:textId="0462899C" w:rsidR="00504D46" w:rsidRDefault="00504D46" w:rsidP="00504D46">
      <w:pPr>
        <w:pStyle w:val="ListBullet"/>
      </w:pPr>
      <w:r>
        <w:t>React.js</w:t>
      </w:r>
    </w:p>
    <w:p w14:paraId="5345D83F" w14:textId="300B9FC0" w:rsidR="00504D46" w:rsidRDefault="00504D46" w:rsidP="00504D46">
      <w:pPr>
        <w:pStyle w:val="ListBullet"/>
      </w:pPr>
      <w:r>
        <w:t>Node.js</w:t>
      </w:r>
    </w:p>
    <w:p w14:paraId="48FC5686" w14:textId="271E2769" w:rsidR="00504D46" w:rsidRDefault="00504D46" w:rsidP="00504D46">
      <w:pPr>
        <w:pStyle w:val="ListBullet"/>
      </w:pPr>
      <w:r>
        <w:t>JavaScript</w:t>
      </w:r>
    </w:p>
    <w:p w14:paraId="4ADA9EBE" w14:textId="3DF82A76" w:rsidR="00504D46" w:rsidRDefault="00504D46" w:rsidP="00504D46">
      <w:pPr>
        <w:pStyle w:val="ListBullet"/>
      </w:pPr>
      <w:r>
        <w:t>HTML/CSS</w:t>
      </w:r>
    </w:p>
    <w:p w14:paraId="7481C263" w14:textId="6B22CB34" w:rsidR="00504D46" w:rsidRPr="00504D46" w:rsidRDefault="00504D46" w:rsidP="00504D46">
      <w:pPr>
        <w:pStyle w:val="ListBullet"/>
      </w:pPr>
      <w:r>
        <w:t>MySQL</w:t>
      </w:r>
    </w:p>
    <w:p w14:paraId="301C050B" w14:textId="77777777" w:rsidR="00504D46" w:rsidRDefault="00504D46">
      <w:pPr>
        <w:pStyle w:val="Heading1"/>
        <w:sectPr w:rsidR="00504D46" w:rsidSect="00504D46">
          <w:type w:val="continuous"/>
          <w:pgSz w:w="12240" w:h="15840" w:code="1"/>
          <w:pgMar w:top="1296" w:right="1368" w:bottom="1440" w:left="1368" w:header="720" w:footer="1080" w:gutter="0"/>
          <w:cols w:num="3" w:space="720"/>
          <w:titlePg/>
          <w:docGrid w:linePitch="360"/>
        </w:sectPr>
      </w:pPr>
    </w:p>
    <w:p w14:paraId="5151BA12" w14:textId="3A45C240" w:rsidR="008E1E81" w:rsidRDefault="005B7877">
      <w:pPr>
        <w:pStyle w:val="Heading1"/>
      </w:pPr>
      <w:r>
        <w:t>PROJECTS</w:t>
      </w:r>
    </w:p>
    <w:p w14:paraId="43C1DD8F" w14:textId="77777777" w:rsidR="005B7877" w:rsidRPr="009105E6" w:rsidRDefault="005B7877" w:rsidP="005B7877">
      <w:pPr>
        <w:rPr>
          <w:b/>
          <w:bCs/>
          <w:color w:val="000000" w:themeColor="text1"/>
        </w:rPr>
      </w:pPr>
      <w:r w:rsidRPr="009105E6">
        <w:rPr>
          <w:b/>
          <w:bCs/>
          <w:color w:val="000000" w:themeColor="text1"/>
        </w:rPr>
        <w:t>weGOLF</w:t>
      </w:r>
    </w:p>
    <w:p w14:paraId="270D4190" w14:textId="318E8645" w:rsidR="008E1E81" w:rsidRPr="00F86704" w:rsidRDefault="005B7877" w:rsidP="005B7877">
      <w:pPr>
        <w:rPr>
          <w:b/>
          <w:bCs/>
          <w:sz w:val="16"/>
          <w:szCs w:val="16"/>
        </w:rPr>
      </w:pPr>
      <w:r w:rsidRPr="005B7877">
        <w:rPr>
          <w:b/>
          <w:bCs/>
        </w:rPr>
        <w:t xml:space="preserve"> </w:t>
      </w:r>
      <w:hyperlink r:id="rId12" w:history="1">
        <w:r w:rsidRPr="00F86704">
          <w:rPr>
            <w:rStyle w:val="Hyperlink"/>
            <w:b/>
            <w:bCs/>
            <w:sz w:val="16"/>
            <w:szCs w:val="16"/>
          </w:rPr>
          <w:t>https://github.com/Brando2147/weGOLF</w:t>
        </w:r>
      </w:hyperlink>
      <w:r w:rsidRPr="00F86704">
        <w:rPr>
          <w:b/>
          <w:bCs/>
          <w:sz w:val="16"/>
          <w:szCs w:val="16"/>
        </w:rPr>
        <w:t xml:space="preserve"> | </w:t>
      </w:r>
      <w:hyperlink r:id="rId13" w:history="1">
        <w:r w:rsidRPr="00F86704">
          <w:rPr>
            <w:rStyle w:val="Hyperlink"/>
            <w:b/>
            <w:bCs/>
            <w:sz w:val="16"/>
            <w:szCs w:val="16"/>
          </w:rPr>
          <w:t>https://wegolf-bmaj.herokuapp.com/</w:t>
        </w:r>
      </w:hyperlink>
    </w:p>
    <w:p w14:paraId="1A77B2CC" w14:textId="7989B9DA" w:rsidR="005B7877" w:rsidRPr="005B7877" w:rsidRDefault="00AB6604" w:rsidP="005B7877">
      <w:pPr>
        <w:pStyle w:val="ListBullet"/>
        <w:rPr>
          <w:rFonts w:ascii="Times New Roman" w:hAnsi="Times New Roman" w:cs="Times New Roman"/>
          <w:color w:val="auto"/>
          <w:lang w:eastAsia="en-US"/>
        </w:rPr>
      </w:pPr>
      <w:r>
        <w:rPr>
          <w:shd w:val="clear" w:color="auto" w:fill="FFFFFF"/>
          <w:lang w:eastAsia="en-US"/>
        </w:rPr>
        <w:t>A golf score tracking application</w:t>
      </w:r>
      <w:r w:rsidR="005B7877" w:rsidRPr="005B7877">
        <w:rPr>
          <w:shd w:val="clear" w:color="auto" w:fill="FFFFFF"/>
          <w:lang w:eastAsia="en-US"/>
        </w:rPr>
        <w:t xml:space="preserve"> bootstrapped using React.js. </w:t>
      </w:r>
      <w:r>
        <w:rPr>
          <w:shd w:val="clear" w:color="auto" w:fill="FFFFFF"/>
          <w:lang w:eastAsia="en-US"/>
        </w:rPr>
        <w:t>Users</w:t>
      </w:r>
      <w:r w:rsidR="005B7877" w:rsidRPr="005B7877">
        <w:rPr>
          <w:shd w:val="clear" w:color="auto" w:fill="FFFFFF"/>
          <w:lang w:eastAsia="en-US"/>
        </w:rPr>
        <w:t xml:space="preserve"> can easily track their golf scores using the app</w:t>
      </w:r>
      <w:r>
        <w:rPr>
          <w:shd w:val="clear" w:color="auto" w:fill="FFFFFF"/>
          <w:lang w:eastAsia="en-US"/>
        </w:rPr>
        <w:t xml:space="preserve"> and</w:t>
      </w:r>
      <w:r w:rsidR="005B7877" w:rsidRPr="005B7877">
        <w:rPr>
          <w:shd w:val="clear" w:color="auto" w:fill="FFFFFF"/>
          <w:lang w:eastAsia="en-US"/>
        </w:rPr>
        <w:t xml:space="preserve"> can also see how their golf score compares to other users across the app.</w:t>
      </w:r>
    </w:p>
    <w:p w14:paraId="45781F71" w14:textId="432DED83" w:rsidR="005B7877" w:rsidRDefault="00AB6604" w:rsidP="005B7877">
      <w:pPr>
        <w:pStyle w:val="ListBullet"/>
      </w:pPr>
      <w:r>
        <w:t>Responsibilities included front-end development and user authentication.</w:t>
      </w:r>
    </w:p>
    <w:p w14:paraId="025B7122" w14:textId="45C56029" w:rsidR="005B7877" w:rsidRDefault="005B7877" w:rsidP="005B7877">
      <w:pPr>
        <w:pStyle w:val="ListBullet"/>
      </w:pPr>
      <w:r>
        <w:t xml:space="preserve">Created using </w:t>
      </w:r>
      <w:r w:rsidR="00F86704">
        <w:t>MySQL</w:t>
      </w:r>
      <w:r>
        <w:t xml:space="preserve">, Expres.js, React.js, Node.js, </w:t>
      </w:r>
      <w:r w:rsidR="00F86704">
        <w:t xml:space="preserve">JavaScript, </w:t>
      </w:r>
      <w:r>
        <w:t>Firebase, Bulma CSS, axio</w:t>
      </w:r>
      <w:r w:rsidR="00F86704">
        <w:t>s</w:t>
      </w:r>
      <w:r>
        <w:t xml:space="preserve">, React Router, </w:t>
      </w:r>
      <w:r w:rsidR="00F86704">
        <w:t xml:space="preserve">and </w:t>
      </w:r>
      <w:r>
        <w:t>Sequelize</w:t>
      </w:r>
      <w:r w:rsidR="00F86704">
        <w:t>.</w:t>
      </w:r>
    </w:p>
    <w:p w14:paraId="323DA675" w14:textId="77777777" w:rsidR="005B7877" w:rsidRDefault="005B7877" w:rsidP="005B7877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</w:p>
    <w:p w14:paraId="3413BA6B" w14:textId="2D53AB05" w:rsidR="00F86704" w:rsidRDefault="00F86704" w:rsidP="00F86704">
      <w:pPr>
        <w:pStyle w:val="ListBullet"/>
        <w:numPr>
          <w:ilvl w:val="0"/>
          <w:numId w:val="0"/>
        </w:numPr>
        <w:rPr>
          <w:b/>
          <w:bCs/>
        </w:rPr>
      </w:pPr>
    </w:p>
    <w:p w14:paraId="7DD4BD26" w14:textId="77777777" w:rsidR="0084774E" w:rsidRDefault="0084774E" w:rsidP="00F86704">
      <w:pPr>
        <w:pStyle w:val="ListBullet"/>
        <w:numPr>
          <w:ilvl w:val="0"/>
          <w:numId w:val="0"/>
        </w:numPr>
        <w:rPr>
          <w:b/>
          <w:bCs/>
        </w:rPr>
      </w:pPr>
    </w:p>
    <w:p w14:paraId="384F6783" w14:textId="1BD77798" w:rsidR="005B7877" w:rsidRPr="009105E6" w:rsidRDefault="005B7877" w:rsidP="00F86704">
      <w:pPr>
        <w:pStyle w:val="ListBullet"/>
        <w:numPr>
          <w:ilvl w:val="0"/>
          <w:numId w:val="0"/>
        </w:numPr>
        <w:rPr>
          <w:b/>
          <w:bCs/>
          <w:color w:val="000000" w:themeColor="text1"/>
        </w:rPr>
      </w:pPr>
      <w:r w:rsidRPr="009105E6">
        <w:rPr>
          <w:b/>
          <w:bCs/>
          <w:color w:val="000000" w:themeColor="text1"/>
        </w:rPr>
        <w:lastRenderedPageBreak/>
        <w:t>Collect ‘Em All</w:t>
      </w:r>
    </w:p>
    <w:p w14:paraId="33CF1ADD" w14:textId="1B013816" w:rsidR="005B7877" w:rsidRPr="00F86704" w:rsidRDefault="006B111B" w:rsidP="005B7877">
      <w:pPr>
        <w:pStyle w:val="ListBullet"/>
        <w:numPr>
          <w:ilvl w:val="0"/>
          <w:numId w:val="0"/>
        </w:numPr>
        <w:ind w:left="216" w:hanging="216"/>
        <w:rPr>
          <w:b/>
          <w:bCs/>
          <w:sz w:val="16"/>
          <w:szCs w:val="16"/>
        </w:rPr>
      </w:pPr>
      <w:hyperlink r:id="rId14" w:history="1">
        <w:r w:rsidR="005B7877" w:rsidRPr="00F86704">
          <w:rPr>
            <w:rStyle w:val="Hyperlink"/>
            <w:b/>
            <w:bCs/>
            <w:sz w:val="16"/>
            <w:szCs w:val="16"/>
          </w:rPr>
          <w:t>https://github.com/martinmondaca/Card_Collector</w:t>
        </w:r>
      </w:hyperlink>
      <w:r w:rsidR="005B7877" w:rsidRPr="00F86704">
        <w:rPr>
          <w:b/>
          <w:bCs/>
          <w:sz w:val="16"/>
          <w:szCs w:val="16"/>
        </w:rPr>
        <w:t xml:space="preserve"> | </w:t>
      </w:r>
      <w:hyperlink r:id="rId15" w:history="1">
        <w:r w:rsidR="005B7877" w:rsidRPr="00F86704">
          <w:rPr>
            <w:rStyle w:val="Hyperlink"/>
            <w:b/>
            <w:bCs/>
            <w:sz w:val="16"/>
            <w:szCs w:val="16"/>
          </w:rPr>
          <w:t>https://card-collector0.herokuapp.com/</w:t>
        </w:r>
      </w:hyperlink>
    </w:p>
    <w:p w14:paraId="13383D5A" w14:textId="53F8A2CA" w:rsidR="005B7877" w:rsidRPr="005B7877" w:rsidRDefault="0084774E" w:rsidP="005B7877">
      <w:pPr>
        <w:pStyle w:val="ListBullet"/>
        <w:rPr>
          <w:rFonts w:ascii="Times New Roman" w:hAnsi="Times New Roman" w:cs="Times New Roman"/>
          <w:color w:val="auto"/>
          <w:lang w:eastAsia="en-US"/>
        </w:rPr>
      </w:pPr>
      <w:r>
        <w:rPr>
          <w:shd w:val="clear" w:color="auto" w:fill="FFFFFF"/>
          <w:lang w:eastAsia="en-US"/>
        </w:rPr>
        <w:t>An</w:t>
      </w:r>
      <w:r w:rsidR="005B7877" w:rsidRPr="005B7877">
        <w:rPr>
          <w:shd w:val="clear" w:color="auto" w:fill="FFFFFF"/>
          <w:lang w:eastAsia="en-US"/>
        </w:rPr>
        <w:t xml:space="preserve"> application used to track physical card collections digitally.</w:t>
      </w:r>
      <w:r w:rsidR="005B7877">
        <w:rPr>
          <w:shd w:val="clear" w:color="auto" w:fill="FFFFFF"/>
          <w:lang w:eastAsia="en-US"/>
        </w:rPr>
        <w:t xml:space="preserve"> </w:t>
      </w:r>
      <w:r w:rsidR="005B7877" w:rsidRPr="005B7877">
        <w:rPr>
          <w:shd w:val="clear" w:color="auto" w:fill="FFFFFF"/>
          <w:lang w:eastAsia="en-US"/>
        </w:rPr>
        <w:t>The application is designed to be a digital DNA of a user’s physical card collections.</w:t>
      </w:r>
    </w:p>
    <w:p w14:paraId="681C5184" w14:textId="1DE48F40" w:rsidR="005B7877" w:rsidRDefault="00AB6604" w:rsidP="005B7877">
      <w:pPr>
        <w:pStyle w:val="ListBullet"/>
      </w:pPr>
      <w:r>
        <w:t>Responsibilities included front-end and back-end development.</w:t>
      </w:r>
    </w:p>
    <w:p w14:paraId="039EE3DE" w14:textId="26DEA0A3" w:rsidR="00F86704" w:rsidRDefault="00F86704" w:rsidP="005B7877">
      <w:pPr>
        <w:pStyle w:val="ListBullet"/>
      </w:pPr>
      <w:r>
        <w:t>Created using MySQL, Express.js, Node.js, JavaScript, Passport.js, and Materialize CSS.</w:t>
      </w:r>
    </w:p>
    <w:p w14:paraId="382BC1F1" w14:textId="53258173" w:rsidR="00F86704" w:rsidRPr="009105E6" w:rsidRDefault="00F86704" w:rsidP="00F86704">
      <w:pPr>
        <w:pStyle w:val="ListBullet"/>
        <w:numPr>
          <w:ilvl w:val="0"/>
          <w:numId w:val="0"/>
        </w:numPr>
        <w:rPr>
          <w:b/>
          <w:bCs/>
          <w:color w:val="000000" w:themeColor="text1"/>
        </w:rPr>
      </w:pPr>
      <w:r w:rsidRPr="009105E6">
        <w:rPr>
          <w:b/>
          <w:bCs/>
          <w:color w:val="000000" w:themeColor="text1"/>
        </w:rPr>
        <w:t>Employee</w:t>
      </w:r>
      <w:r w:rsidRPr="009105E6">
        <w:rPr>
          <w:color w:val="000000" w:themeColor="text1"/>
        </w:rPr>
        <w:t xml:space="preserve"> </w:t>
      </w:r>
      <w:r w:rsidRPr="009105E6">
        <w:rPr>
          <w:b/>
          <w:bCs/>
          <w:color w:val="000000" w:themeColor="text1"/>
        </w:rPr>
        <w:t>Directory</w:t>
      </w:r>
    </w:p>
    <w:p w14:paraId="60E400ED" w14:textId="005C9FFF" w:rsidR="00F86704" w:rsidRPr="00F86704" w:rsidRDefault="006B111B" w:rsidP="00F86704">
      <w:pPr>
        <w:pStyle w:val="ListBullet"/>
        <w:numPr>
          <w:ilvl w:val="0"/>
          <w:numId w:val="0"/>
        </w:numPr>
        <w:rPr>
          <w:b/>
          <w:bCs/>
          <w:sz w:val="16"/>
          <w:szCs w:val="16"/>
        </w:rPr>
      </w:pPr>
      <w:hyperlink r:id="rId16" w:history="1">
        <w:r w:rsidR="00F86704" w:rsidRPr="00F86704">
          <w:rPr>
            <w:rStyle w:val="Hyperlink"/>
            <w:b/>
            <w:bCs/>
            <w:sz w:val="16"/>
            <w:szCs w:val="16"/>
          </w:rPr>
          <w:t>https</w:t>
        </w:r>
        <w:r w:rsidR="00F86704" w:rsidRPr="00F86704">
          <w:rPr>
            <w:rStyle w:val="Hyperlink"/>
            <w:b/>
            <w:bCs/>
            <w:sz w:val="16"/>
            <w:szCs w:val="16"/>
          </w:rPr>
          <w:t>:</w:t>
        </w:r>
        <w:r w:rsidR="00F86704" w:rsidRPr="00F86704">
          <w:rPr>
            <w:rStyle w:val="Hyperlink"/>
            <w:b/>
            <w:bCs/>
            <w:sz w:val="16"/>
            <w:szCs w:val="16"/>
          </w:rPr>
          <w:t>//github.com/martinmondaca/Employee_Directory</w:t>
        </w:r>
      </w:hyperlink>
      <w:r w:rsidR="00F86704" w:rsidRPr="00F86704">
        <w:rPr>
          <w:b/>
          <w:bCs/>
          <w:sz w:val="16"/>
          <w:szCs w:val="16"/>
        </w:rPr>
        <w:t xml:space="preserve"> | </w:t>
      </w:r>
      <w:hyperlink r:id="rId17" w:history="1">
        <w:r w:rsidR="00F86704" w:rsidRPr="00F86704">
          <w:rPr>
            <w:rStyle w:val="Hyperlink"/>
            <w:b/>
            <w:bCs/>
            <w:sz w:val="16"/>
            <w:szCs w:val="16"/>
          </w:rPr>
          <w:t>https://martinmondaca.github.io/Employee_Directory/</w:t>
        </w:r>
      </w:hyperlink>
    </w:p>
    <w:p w14:paraId="6663F096" w14:textId="010848A9" w:rsidR="00F86704" w:rsidRPr="00F86704" w:rsidRDefault="003526D1" w:rsidP="00F86704">
      <w:pPr>
        <w:pStyle w:val="ListBullet"/>
        <w:rPr>
          <w:rFonts w:ascii="Times New Roman" w:hAnsi="Times New Roman" w:cs="Times New Roman"/>
          <w:color w:val="auto"/>
          <w:lang w:eastAsia="en-US"/>
        </w:rPr>
      </w:pPr>
      <w:r>
        <w:rPr>
          <w:shd w:val="clear" w:color="auto" w:fill="FFFFFF"/>
          <w:lang w:eastAsia="en-US"/>
        </w:rPr>
        <w:t>A</w:t>
      </w:r>
      <w:r w:rsidR="00F86704" w:rsidRPr="00F86704">
        <w:rPr>
          <w:shd w:val="clear" w:color="auto" w:fill="FFFFFF"/>
          <w:lang w:eastAsia="en-US"/>
        </w:rPr>
        <w:t xml:space="preserve"> single-page application that is built using React</w:t>
      </w:r>
      <w:r w:rsidR="0084774E">
        <w:rPr>
          <w:shd w:val="clear" w:color="auto" w:fill="FFFFFF"/>
          <w:lang w:eastAsia="en-US"/>
        </w:rPr>
        <w:t>.js</w:t>
      </w:r>
      <w:r w:rsidR="00F86704" w:rsidRPr="00F86704">
        <w:rPr>
          <w:shd w:val="clear" w:color="auto" w:fill="FFFFFF"/>
          <w:lang w:eastAsia="en-US"/>
        </w:rPr>
        <w:t>. It generates a random directory of 50 employees that the user can sort by clicking on a specific column. </w:t>
      </w:r>
    </w:p>
    <w:p w14:paraId="1EB9C56E" w14:textId="2818C828" w:rsidR="00F86704" w:rsidRDefault="00F86704" w:rsidP="00F86704">
      <w:pPr>
        <w:pStyle w:val="ListBullet"/>
      </w:pPr>
      <w:r>
        <w:t>Responsible for entire application.</w:t>
      </w:r>
    </w:p>
    <w:p w14:paraId="59C3670B" w14:textId="1B765D1B" w:rsidR="00F86704" w:rsidRPr="005B7877" w:rsidRDefault="00F86704" w:rsidP="00F86704">
      <w:pPr>
        <w:pStyle w:val="ListBullet"/>
      </w:pPr>
      <w:r>
        <w:t>Created using React.js, Node.js, Bootstrap, Random User Generator API, and axios.</w:t>
      </w:r>
    </w:p>
    <w:p w14:paraId="4298E9CF" w14:textId="3FCECC1C" w:rsidR="008E1E81" w:rsidRDefault="00F86704">
      <w:pPr>
        <w:pStyle w:val="Heading1"/>
      </w:pPr>
      <w:r>
        <w:t>EXPERIENCE</w:t>
      </w:r>
    </w:p>
    <w:p w14:paraId="7F4348B0" w14:textId="75BB2D22" w:rsidR="00F86704" w:rsidRDefault="00F86704" w:rsidP="00F86704">
      <w:pPr>
        <w:pStyle w:val="ListBullet"/>
        <w:numPr>
          <w:ilvl w:val="0"/>
          <w:numId w:val="0"/>
        </w:numPr>
        <w:rPr>
          <w:b/>
          <w:bCs/>
          <w:color w:val="000000" w:themeColor="text1"/>
        </w:rPr>
      </w:pPr>
      <w:r w:rsidRPr="009105E6">
        <w:rPr>
          <w:rFonts w:ascii="Open Sans" w:hAnsi="Open Sans" w:cs="Open Sans"/>
          <w:color w:val="000000" w:themeColor="text1"/>
        </w:rPr>
        <w:t> </w:t>
      </w:r>
      <w:r w:rsidRPr="009105E6">
        <w:rPr>
          <w:b/>
          <w:bCs/>
          <w:color w:val="000000" w:themeColor="text1"/>
        </w:rPr>
        <w:t>Specimen Accessioner | LabCorp | Phoenix, AZ | Jul 2020 - Dec 2020</w:t>
      </w:r>
    </w:p>
    <w:p w14:paraId="20FD5A6E" w14:textId="7F40D6FE" w:rsidR="00F86704" w:rsidRDefault="00F86704" w:rsidP="003526D1">
      <w:pPr>
        <w:pStyle w:val="ListBullet"/>
        <w:numPr>
          <w:ilvl w:val="0"/>
          <w:numId w:val="0"/>
        </w:numPr>
      </w:pPr>
      <w:r w:rsidRPr="00F86704">
        <w:t>Handled all specimens and lab samples in a safe and efficient manner.</w:t>
      </w:r>
      <w:r w:rsidR="003526D1">
        <w:t xml:space="preserve"> </w:t>
      </w:r>
      <w:r w:rsidRPr="00F86704">
        <w:t>Entered demographics, transcribed and reviewed all specimen data into laboratory information systems.</w:t>
      </w:r>
    </w:p>
    <w:p w14:paraId="43AF8465" w14:textId="35D83863" w:rsidR="003526D1" w:rsidRDefault="003526D1" w:rsidP="003526D1">
      <w:pPr>
        <w:pStyle w:val="ListBullet"/>
      </w:pPr>
      <w:r>
        <w:t>Processed over 100 specimen an hour.</w:t>
      </w:r>
    </w:p>
    <w:p w14:paraId="42F80243" w14:textId="1DA33FD2" w:rsidR="0084774E" w:rsidRPr="00F86704" w:rsidRDefault="0084774E" w:rsidP="003526D1">
      <w:pPr>
        <w:pStyle w:val="ListBullet"/>
      </w:pPr>
      <w:r>
        <w:t>Digitized upwards of 10,000 documents a day.</w:t>
      </w:r>
    </w:p>
    <w:p w14:paraId="0C2A2886" w14:textId="2AF8D669" w:rsidR="00F86704" w:rsidRPr="009105E6" w:rsidRDefault="00F86704" w:rsidP="00F86704">
      <w:pPr>
        <w:pStyle w:val="ListBullet"/>
        <w:numPr>
          <w:ilvl w:val="0"/>
          <w:numId w:val="0"/>
        </w:numPr>
        <w:rPr>
          <w:b/>
          <w:bCs/>
          <w:color w:val="000000" w:themeColor="text1"/>
        </w:rPr>
      </w:pPr>
      <w:r w:rsidRPr="009105E6">
        <w:rPr>
          <w:b/>
          <w:bCs/>
          <w:color w:val="000000" w:themeColor="text1"/>
        </w:rPr>
        <w:t>Platinum Customer Service Specialist |Macy's | Tempe, AZ | Sep 2019 - Feb 2020</w:t>
      </w:r>
    </w:p>
    <w:p w14:paraId="5A102BE6" w14:textId="0B4F7E14" w:rsidR="00F86704" w:rsidRDefault="00F86704" w:rsidP="00C938A6">
      <w:pPr>
        <w:pStyle w:val="ListBullet"/>
        <w:numPr>
          <w:ilvl w:val="0"/>
          <w:numId w:val="0"/>
        </w:numPr>
      </w:pPr>
      <w:r w:rsidRPr="00F63D76">
        <w:t xml:space="preserve">Handled customer questions and inquiries </w:t>
      </w:r>
      <w:r w:rsidR="00C938A6">
        <w:t xml:space="preserve">regarding merchandise </w:t>
      </w:r>
      <w:r w:rsidRPr="00F63D76">
        <w:t>in a quick, accurate and professional manner.</w:t>
      </w:r>
      <w:r w:rsidR="003526D1">
        <w:t xml:space="preserve"> </w:t>
      </w:r>
      <w:r w:rsidRPr="00F63D76">
        <w:t>Processed orders</w:t>
      </w:r>
      <w:r w:rsidR="00C938A6">
        <w:t xml:space="preserve"> </w:t>
      </w:r>
      <w:r w:rsidRPr="00F63D76">
        <w:t>and followed up with customers on status and ship dates.</w:t>
      </w:r>
    </w:p>
    <w:p w14:paraId="7735F894" w14:textId="343FCCCA" w:rsidR="00C938A6" w:rsidRDefault="00C938A6" w:rsidP="00C938A6">
      <w:pPr>
        <w:pStyle w:val="ListBullet"/>
      </w:pPr>
      <w:r>
        <w:t>Achieved average resolution time of under 10 minutes.</w:t>
      </w:r>
    </w:p>
    <w:p w14:paraId="7C36C4EC" w14:textId="6DD13968" w:rsidR="00C938A6" w:rsidRPr="00F63D76" w:rsidRDefault="00C938A6" w:rsidP="00C938A6">
      <w:pPr>
        <w:pStyle w:val="ListBullet"/>
      </w:pPr>
      <w:r>
        <w:t>Accomplished an average 4/5 customer satisfaction score.</w:t>
      </w:r>
    </w:p>
    <w:p w14:paraId="60379258" w14:textId="444208E0" w:rsidR="00F86704" w:rsidRPr="009105E6" w:rsidRDefault="00F86704" w:rsidP="00F86704">
      <w:pPr>
        <w:pStyle w:val="ListBullet"/>
        <w:numPr>
          <w:ilvl w:val="0"/>
          <w:numId w:val="0"/>
        </w:numPr>
        <w:rPr>
          <w:b/>
          <w:bCs/>
          <w:color w:val="000000" w:themeColor="text1"/>
        </w:rPr>
      </w:pPr>
      <w:r w:rsidRPr="009105E6">
        <w:rPr>
          <w:b/>
          <w:bCs/>
          <w:color w:val="000000" w:themeColor="text1"/>
        </w:rPr>
        <w:t>CX Senior Chat Associate/CX Chat Associate |Freshly | Phoenix, AZ | Jun 2018 - Aug 2019</w:t>
      </w:r>
    </w:p>
    <w:p w14:paraId="42BE9ED9" w14:textId="325AF088" w:rsidR="00F86704" w:rsidRDefault="00F86704" w:rsidP="00C938A6">
      <w:pPr>
        <w:pStyle w:val="ListBullet"/>
        <w:numPr>
          <w:ilvl w:val="0"/>
          <w:numId w:val="0"/>
        </w:numPr>
      </w:pPr>
      <w:r w:rsidRPr="00F63D76">
        <w:t xml:space="preserve">Provided assistance with maintaining customer </w:t>
      </w:r>
      <w:r w:rsidR="00C938A6" w:rsidRPr="00F63D76">
        <w:t>accounts</w:t>
      </w:r>
      <w:r w:rsidR="00C938A6">
        <w:t xml:space="preserve"> and assisted customers </w:t>
      </w:r>
      <w:r w:rsidRPr="00F63D76">
        <w:t>with product and service</w:t>
      </w:r>
      <w:r w:rsidR="00C938A6">
        <w:t xml:space="preserve"> </w:t>
      </w:r>
      <w:r w:rsidRPr="00F63D76">
        <w:t>information.</w:t>
      </w:r>
      <w:r w:rsidR="00C938A6">
        <w:t xml:space="preserve"> </w:t>
      </w:r>
      <w:r w:rsidRPr="00F63D76">
        <w:t>Handled payments, financing and refunds within company guidelines.</w:t>
      </w:r>
    </w:p>
    <w:p w14:paraId="0D873043" w14:textId="26F1FF17" w:rsidR="00C938A6" w:rsidRDefault="00C938A6" w:rsidP="00C938A6">
      <w:pPr>
        <w:pStyle w:val="ListBullet"/>
      </w:pPr>
      <w:r>
        <w:t>Responded to customer chat messages within 60 seconds.</w:t>
      </w:r>
    </w:p>
    <w:p w14:paraId="2CD3EC93" w14:textId="65CA543E" w:rsidR="00C938A6" w:rsidRDefault="00C938A6" w:rsidP="00C938A6">
      <w:pPr>
        <w:pStyle w:val="ListBullet"/>
      </w:pPr>
      <w:r>
        <w:t>Successfully handled up to 3 customer web chat interactions at the same time.</w:t>
      </w:r>
    </w:p>
    <w:p w14:paraId="1E0EA944" w14:textId="0417C2CF" w:rsidR="00C938A6" w:rsidRDefault="00C938A6" w:rsidP="00C938A6">
      <w:pPr>
        <w:pStyle w:val="ListBullet"/>
      </w:pPr>
      <w:r>
        <w:t>Averaged under 20 minutes when responding to customer emails.</w:t>
      </w:r>
    </w:p>
    <w:p w14:paraId="1E992650" w14:textId="745F9DDB" w:rsidR="00C938A6" w:rsidRDefault="00C938A6" w:rsidP="00C938A6">
      <w:pPr>
        <w:pStyle w:val="ListBullet"/>
        <w:numPr>
          <w:ilvl w:val="0"/>
          <w:numId w:val="0"/>
        </w:numPr>
        <w:ind w:left="216" w:hanging="216"/>
      </w:pPr>
    </w:p>
    <w:p w14:paraId="1337CFC0" w14:textId="5F29AF85" w:rsidR="00C938A6" w:rsidRDefault="00C938A6" w:rsidP="00C938A6">
      <w:pPr>
        <w:pStyle w:val="ListBullet"/>
        <w:numPr>
          <w:ilvl w:val="0"/>
          <w:numId w:val="0"/>
        </w:numPr>
        <w:ind w:left="216" w:hanging="216"/>
      </w:pPr>
    </w:p>
    <w:p w14:paraId="5D3F790D" w14:textId="77777777" w:rsidR="00C938A6" w:rsidRDefault="00C938A6" w:rsidP="00C938A6">
      <w:pPr>
        <w:pStyle w:val="ListBullet"/>
        <w:numPr>
          <w:ilvl w:val="0"/>
          <w:numId w:val="0"/>
        </w:numPr>
        <w:ind w:left="216" w:hanging="216"/>
      </w:pPr>
    </w:p>
    <w:p w14:paraId="7D76B1A7" w14:textId="31AFD699" w:rsidR="00C938A6" w:rsidRDefault="00F86704" w:rsidP="00F86704">
      <w:pPr>
        <w:pStyle w:val="ListBullet"/>
        <w:numPr>
          <w:ilvl w:val="0"/>
          <w:numId w:val="0"/>
        </w:numPr>
        <w:rPr>
          <w:b/>
          <w:bCs/>
          <w:color w:val="000000" w:themeColor="text1"/>
        </w:rPr>
      </w:pPr>
      <w:r w:rsidRPr="009105E6">
        <w:rPr>
          <w:b/>
          <w:bCs/>
          <w:color w:val="000000" w:themeColor="text1"/>
        </w:rPr>
        <w:t>Customer Service Representative</w:t>
      </w:r>
      <w:r w:rsidR="00F63D76" w:rsidRPr="009105E6">
        <w:rPr>
          <w:b/>
          <w:bCs/>
          <w:color w:val="000000" w:themeColor="text1"/>
        </w:rPr>
        <w:t xml:space="preserve"> | </w:t>
      </w:r>
      <w:r w:rsidRPr="009105E6">
        <w:rPr>
          <w:b/>
          <w:bCs/>
          <w:color w:val="000000" w:themeColor="text1"/>
        </w:rPr>
        <w:t>State Farm Bank</w:t>
      </w:r>
      <w:r w:rsidR="00F63D76" w:rsidRPr="009105E6">
        <w:rPr>
          <w:b/>
          <w:bCs/>
          <w:color w:val="000000" w:themeColor="text1"/>
        </w:rPr>
        <w:t xml:space="preserve"> |</w:t>
      </w:r>
      <w:r w:rsidRPr="009105E6">
        <w:rPr>
          <w:b/>
          <w:bCs/>
          <w:color w:val="000000" w:themeColor="text1"/>
        </w:rPr>
        <w:t xml:space="preserve"> Tempe, AZ</w:t>
      </w:r>
      <w:r w:rsidR="00F63D76" w:rsidRPr="009105E6">
        <w:rPr>
          <w:b/>
          <w:bCs/>
          <w:color w:val="000000" w:themeColor="text1"/>
        </w:rPr>
        <w:t xml:space="preserve"> |</w:t>
      </w:r>
      <w:r w:rsidRPr="009105E6">
        <w:rPr>
          <w:b/>
          <w:bCs/>
          <w:color w:val="000000" w:themeColor="text1"/>
        </w:rPr>
        <w:t xml:space="preserve"> Mar 2017 - Mar 2018</w:t>
      </w:r>
    </w:p>
    <w:p w14:paraId="41C86FFE" w14:textId="1AD411EA" w:rsidR="00C938A6" w:rsidRPr="00C938A6" w:rsidRDefault="00C938A6" w:rsidP="00F86704">
      <w:pPr>
        <w:pStyle w:val="ListBullet"/>
        <w:numPr>
          <w:ilvl w:val="0"/>
          <w:numId w:val="0"/>
        </w:numPr>
      </w:pPr>
      <w:r w:rsidRPr="00C938A6">
        <w:t>Assisted customer</w:t>
      </w:r>
      <w:r w:rsidR="0084774E">
        <w:t>s</w:t>
      </w:r>
      <w:r w:rsidRPr="00C938A6">
        <w:t xml:space="preserve"> with their bank products in a friendly, positive, and professional manner. </w:t>
      </w:r>
      <w:r w:rsidRPr="00F63D76">
        <w:t>Informed reps and clients by explaining procedures, answering questions and providing information.</w:t>
      </w:r>
    </w:p>
    <w:p w14:paraId="75A78DEF" w14:textId="77777777" w:rsidR="00961B0C" w:rsidRDefault="00961B0C" w:rsidP="00961B0C">
      <w:pPr>
        <w:pStyle w:val="ListBullet"/>
      </w:pPr>
      <w:r>
        <w:t>Achieved average resolution time of under 10 minutes.</w:t>
      </w:r>
    </w:p>
    <w:p w14:paraId="34D8C36D" w14:textId="0DC4253A" w:rsidR="009105E6" w:rsidRDefault="00961B0C" w:rsidP="00C938A6">
      <w:pPr>
        <w:pStyle w:val="ListBullet"/>
      </w:pPr>
      <w:r>
        <w:t>Successfully handled upwards of 50 calls per day.</w:t>
      </w:r>
    </w:p>
    <w:p w14:paraId="57B30A47" w14:textId="346FC78B" w:rsidR="00F86704" w:rsidRPr="009105E6" w:rsidRDefault="00F86704" w:rsidP="00F63D76">
      <w:pPr>
        <w:pStyle w:val="ListBullet"/>
        <w:numPr>
          <w:ilvl w:val="0"/>
          <w:numId w:val="0"/>
        </w:numPr>
        <w:rPr>
          <w:b/>
          <w:bCs/>
          <w:color w:val="000000" w:themeColor="text1"/>
        </w:rPr>
      </w:pPr>
      <w:r w:rsidRPr="009105E6">
        <w:rPr>
          <w:b/>
          <w:bCs/>
          <w:color w:val="000000" w:themeColor="text1"/>
        </w:rPr>
        <w:t>Lead of Service/Cashier</w:t>
      </w:r>
      <w:r w:rsidR="00F63D76" w:rsidRPr="009105E6">
        <w:rPr>
          <w:b/>
          <w:bCs/>
          <w:color w:val="000000" w:themeColor="text1"/>
        </w:rPr>
        <w:t xml:space="preserve"> | </w:t>
      </w:r>
      <w:r w:rsidRPr="009105E6">
        <w:rPr>
          <w:b/>
          <w:bCs/>
          <w:color w:val="000000" w:themeColor="text1"/>
        </w:rPr>
        <w:t>Forever 21</w:t>
      </w:r>
      <w:r w:rsidR="00F63D76" w:rsidRPr="009105E6">
        <w:rPr>
          <w:b/>
          <w:bCs/>
          <w:color w:val="000000" w:themeColor="text1"/>
        </w:rPr>
        <w:t xml:space="preserve"> | </w:t>
      </w:r>
      <w:r w:rsidRPr="009105E6">
        <w:rPr>
          <w:b/>
          <w:bCs/>
          <w:color w:val="000000" w:themeColor="text1"/>
        </w:rPr>
        <w:t xml:space="preserve">Peoria, AZ </w:t>
      </w:r>
      <w:r w:rsidR="00F63D76" w:rsidRPr="009105E6">
        <w:rPr>
          <w:b/>
          <w:bCs/>
          <w:color w:val="000000" w:themeColor="text1"/>
        </w:rPr>
        <w:t>|</w:t>
      </w:r>
      <w:r w:rsidRPr="009105E6">
        <w:rPr>
          <w:b/>
          <w:bCs/>
          <w:color w:val="000000" w:themeColor="text1"/>
        </w:rPr>
        <w:t xml:space="preserve"> Sep 2015 - Mar 2017</w:t>
      </w:r>
    </w:p>
    <w:p w14:paraId="22DCDAD7" w14:textId="1C848A9B" w:rsidR="00961B0C" w:rsidRDefault="00961B0C" w:rsidP="00961B0C">
      <w:pPr>
        <w:pStyle w:val="ListBullet"/>
        <w:numPr>
          <w:ilvl w:val="0"/>
          <w:numId w:val="0"/>
        </w:numPr>
      </w:pPr>
      <w:r>
        <w:t>Supported the success of all operation</w:t>
      </w:r>
      <w:r w:rsidR="0084774E">
        <w:t>al</w:t>
      </w:r>
      <w:r>
        <w:t xml:space="preserve"> functions in the store. Including the customer service experience, cash handling, and driving</w:t>
      </w:r>
      <w:r w:rsidR="0084774E">
        <w:t xml:space="preserve"> of</w:t>
      </w:r>
      <w:r>
        <w:t xml:space="preserve"> sales, productivity, and operational excellence from employees.</w:t>
      </w:r>
    </w:p>
    <w:p w14:paraId="62716AAB" w14:textId="15132B8B" w:rsidR="00F86704" w:rsidRDefault="00961B0C" w:rsidP="00F63D76">
      <w:pPr>
        <w:pStyle w:val="ListBullet"/>
      </w:pPr>
      <w:r>
        <w:t>Successfully managed up to 25 employees including cashiers, sales associates, and fitting room attendants.</w:t>
      </w:r>
    </w:p>
    <w:p w14:paraId="1D4CEF49" w14:textId="74F64B20" w:rsidR="00961B0C" w:rsidRDefault="00961B0C" w:rsidP="00961B0C">
      <w:pPr>
        <w:pStyle w:val="ListBullet"/>
      </w:pPr>
      <w:r>
        <w:t>Conducted group interviews with up to 10 candidates at a time.</w:t>
      </w:r>
    </w:p>
    <w:p w14:paraId="4A787DA7" w14:textId="2EDF31F8" w:rsidR="00F86704" w:rsidRPr="009105E6" w:rsidRDefault="00F86704" w:rsidP="00F63D76">
      <w:pPr>
        <w:pStyle w:val="ListBullet"/>
        <w:numPr>
          <w:ilvl w:val="0"/>
          <w:numId w:val="0"/>
        </w:numPr>
        <w:rPr>
          <w:b/>
          <w:bCs/>
          <w:color w:val="000000" w:themeColor="text1"/>
        </w:rPr>
      </w:pPr>
      <w:r w:rsidRPr="009105E6">
        <w:rPr>
          <w:b/>
          <w:bCs/>
          <w:color w:val="000000" w:themeColor="text1"/>
        </w:rPr>
        <w:t>IT Desktop Technician</w:t>
      </w:r>
      <w:r w:rsidR="00F63D76" w:rsidRPr="009105E6">
        <w:rPr>
          <w:b/>
          <w:bCs/>
          <w:color w:val="000000" w:themeColor="text1"/>
        </w:rPr>
        <w:t xml:space="preserve"> | </w:t>
      </w:r>
      <w:r w:rsidRPr="009105E6">
        <w:rPr>
          <w:b/>
          <w:bCs/>
          <w:color w:val="000000" w:themeColor="text1"/>
        </w:rPr>
        <w:t>Grand Canyon University</w:t>
      </w:r>
      <w:r w:rsidR="00F63D76" w:rsidRPr="009105E6">
        <w:rPr>
          <w:b/>
          <w:bCs/>
          <w:color w:val="000000" w:themeColor="text1"/>
        </w:rPr>
        <w:t xml:space="preserve"> |</w:t>
      </w:r>
      <w:r w:rsidRPr="009105E6">
        <w:rPr>
          <w:b/>
          <w:bCs/>
          <w:color w:val="000000" w:themeColor="text1"/>
        </w:rPr>
        <w:t xml:space="preserve"> Phoenix, AZ </w:t>
      </w:r>
      <w:r w:rsidR="00F63D76" w:rsidRPr="009105E6">
        <w:rPr>
          <w:b/>
          <w:bCs/>
          <w:color w:val="000000" w:themeColor="text1"/>
        </w:rPr>
        <w:t>|</w:t>
      </w:r>
      <w:r w:rsidRPr="009105E6">
        <w:rPr>
          <w:b/>
          <w:bCs/>
          <w:color w:val="000000" w:themeColor="text1"/>
        </w:rPr>
        <w:t xml:space="preserve"> Apr 2014 - Aug 2015</w:t>
      </w:r>
    </w:p>
    <w:p w14:paraId="7F4E8263" w14:textId="1536654A" w:rsidR="008E1E81" w:rsidRDefault="00F86704" w:rsidP="00961B0C">
      <w:pPr>
        <w:pStyle w:val="ListBullet"/>
        <w:numPr>
          <w:ilvl w:val="0"/>
          <w:numId w:val="0"/>
        </w:numPr>
      </w:pPr>
      <w:r w:rsidRPr="00F63D76">
        <w:t>Troubleshooted and fixed Windows OS and Microsoft applications.</w:t>
      </w:r>
      <w:r w:rsidR="00961B0C">
        <w:t xml:space="preserve"> </w:t>
      </w:r>
      <w:r w:rsidRPr="00F63D76">
        <w:t>Provided support, guidance and training on function and usability of business applications.</w:t>
      </w:r>
    </w:p>
    <w:p w14:paraId="62D89582" w14:textId="12EAA0C3" w:rsidR="00961B0C" w:rsidRDefault="00961B0C" w:rsidP="00961B0C">
      <w:pPr>
        <w:pStyle w:val="ListBullet"/>
      </w:pPr>
      <w:r>
        <w:t xml:space="preserve">Achieved </w:t>
      </w:r>
      <w:r w:rsidR="00AB6604">
        <w:t>above 90% average quality satisfaction.</w:t>
      </w:r>
    </w:p>
    <w:p w14:paraId="4E2616A8" w14:textId="60D5E265" w:rsidR="00AB6604" w:rsidRPr="00F63D76" w:rsidRDefault="00AB6604" w:rsidP="00AB6604">
      <w:pPr>
        <w:pStyle w:val="ListBullet"/>
      </w:pPr>
      <w:r>
        <w:t>Achieved average resolution time of under 10 minutes.</w:t>
      </w:r>
    </w:p>
    <w:p w14:paraId="01ED0827" w14:textId="0A08995A" w:rsidR="008E1E81" w:rsidRDefault="00F63D76">
      <w:pPr>
        <w:pStyle w:val="Heading1"/>
      </w:pPr>
      <w:r>
        <w:t>EDUCATION</w:t>
      </w:r>
    </w:p>
    <w:p w14:paraId="2D8CBB57" w14:textId="7D3DB198" w:rsidR="008E1E81" w:rsidRPr="009105E6" w:rsidRDefault="00F63D76" w:rsidP="00F63D76">
      <w:pPr>
        <w:pStyle w:val="ListBullet"/>
        <w:numPr>
          <w:ilvl w:val="0"/>
          <w:numId w:val="0"/>
        </w:numPr>
        <w:rPr>
          <w:b/>
          <w:bCs/>
          <w:color w:val="000000" w:themeColor="text1"/>
        </w:rPr>
      </w:pPr>
      <w:r w:rsidRPr="009105E6">
        <w:rPr>
          <w:b/>
          <w:bCs/>
          <w:color w:val="000000" w:themeColor="text1"/>
        </w:rPr>
        <w:t>Full Stack Web Development Certificate | University of Arizona | Tucson, AZ | May 2021</w:t>
      </w:r>
    </w:p>
    <w:p w14:paraId="3F080AE5" w14:textId="79DAF741" w:rsidR="00F63D76" w:rsidRPr="00F63D76" w:rsidRDefault="00F63D76" w:rsidP="00F63D76">
      <w:pPr>
        <w:pStyle w:val="ListBullet"/>
      </w:pPr>
      <w:r w:rsidRPr="00F63D76">
        <w:t>A 24-week intensive program focused on gaining technical programming skills in HTML5, CSS3, JavaScript, jQuery, Bootstrap, Firebase, Node Js, MySQL, MongoDB, Express, Handelbars.js &amp; ReactJS.</w:t>
      </w:r>
    </w:p>
    <w:p w14:paraId="092F18A2" w14:textId="7E47B1CB" w:rsidR="00F63D76" w:rsidRPr="009105E6" w:rsidRDefault="00F63D76" w:rsidP="00F63D76">
      <w:pPr>
        <w:pStyle w:val="ListBullet"/>
        <w:numPr>
          <w:ilvl w:val="0"/>
          <w:numId w:val="0"/>
        </w:numPr>
        <w:rPr>
          <w:b/>
          <w:bCs/>
          <w:color w:val="000000" w:themeColor="text1"/>
        </w:rPr>
      </w:pPr>
      <w:r w:rsidRPr="009105E6">
        <w:rPr>
          <w:b/>
          <w:bCs/>
          <w:color w:val="000000" w:themeColor="text1"/>
        </w:rPr>
        <w:t>No Degree | Grand Canyon University | Phoenix, AZ</w:t>
      </w:r>
    </w:p>
    <w:p w14:paraId="1F7CC730" w14:textId="0BBE0A99" w:rsidR="00F63D76" w:rsidRDefault="00F63D76" w:rsidP="00F63D76">
      <w:pPr>
        <w:pStyle w:val="ListBullet"/>
      </w:pPr>
      <w:r>
        <w:t>Completed courses in biology, chemistry, physics, and mathematics.</w:t>
      </w:r>
    </w:p>
    <w:p w14:paraId="1789C286" w14:textId="6CC5D9B4" w:rsidR="00F63D76" w:rsidRPr="00F63D76" w:rsidRDefault="00F63D76" w:rsidP="00F63D76">
      <w:pPr>
        <w:pStyle w:val="ListBullet"/>
        <w:numPr>
          <w:ilvl w:val="0"/>
          <w:numId w:val="0"/>
        </w:numPr>
        <w:rPr>
          <w:b/>
          <w:bCs/>
        </w:rPr>
      </w:pPr>
    </w:p>
    <w:sectPr w:rsidR="00F63D76" w:rsidRPr="00F63D76" w:rsidSect="00504D46">
      <w:type w:val="continuous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5F603" w14:textId="77777777" w:rsidR="00E629B7" w:rsidRDefault="00E629B7">
      <w:r>
        <w:separator/>
      </w:r>
    </w:p>
  </w:endnote>
  <w:endnote w:type="continuationSeparator" w:id="0">
    <w:p w14:paraId="5DD0EF63" w14:textId="77777777" w:rsidR="00E629B7" w:rsidRDefault="00E62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8C63B" w14:textId="77777777" w:rsidR="00E629B7" w:rsidRDefault="00E629B7">
      <w:r>
        <w:separator/>
      </w:r>
    </w:p>
  </w:footnote>
  <w:footnote w:type="continuationSeparator" w:id="0">
    <w:p w14:paraId="3D609AC8" w14:textId="77777777" w:rsidR="00E629B7" w:rsidRDefault="00E62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56C9C"/>
    <w:multiLevelType w:val="multilevel"/>
    <w:tmpl w:val="BE06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DF4AA1"/>
    <w:multiLevelType w:val="hybridMultilevel"/>
    <w:tmpl w:val="9798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A349A"/>
    <w:multiLevelType w:val="multilevel"/>
    <w:tmpl w:val="4B64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932FE"/>
    <w:multiLevelType w:val="multilevel"/>
    <w:tmpl w:val="EB2A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A0782"/>
    <w:multiLevelType w:val="multilevel"/>
    <w:tmpl w:val="8A84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31124C"/>
    <w:multiLevelType w:val="multilevel"/>
    <w:tmpl w:val="2F40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772C5"/>
    <w:multiLevelType w:val="multilevel"/>
    <w:tmpl w:val="77D4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2"/>
  </w:num>
  <w:num w:numId="15">
    <w:abstractNumId w:val="15"/>
  </w:num>
  <w:num w:numId="16">
    <w:abstractNumId w:val="18"/>
  </w:num>
  <w:num w:numId="17">
    <w:abstractNumId w:val="19"/>
  </w:num>
  <w:num w:numId="18">
    <w:abstractNumId w:val="10"/>
  </w:num>
  <w:num w:numId="19">
    <w:abstractNumId w:val="16"/>
  </w:num>
  <w:num w:numId="20">
    <w:abstractNumId w:val="13"/>
  </w:num>
  <w:num w:numId="21">
    <w:abstractNumId w:val="14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46"/>
    <w:rsid w:val="003526D1"/>
    <w:rsid w:val="00504D46"/>
    <w:rsid w:val="005B7877"/>
    <w:rsid w:val="005C0415"/>
    <w:rsid w:val="006B111B"/>
    <w:rsid w:val="00757FF8"/>
    <w:rsid w:val="007E7BE3"/>
    <w:rsid w:val="0084774E"/>
    <w:rsid w:val="008E1E81"/>
    <w:rsid w:val="009105E6"/>
    <w:rsid w:val="00961B0C"/>
    <w:rsid w:val="00AB6604"/>
    <w:rsid w:val="00AF5443"/>
    <w:rsid w:val="00C938A6"/>
    <w:rsid w:val="00E629B7"/>
    <w:rsid w:val="00F63D76"/>
    <w:rsid w:val="00F8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C84729"/>
  <w15:chartTrackingRefBased/>
  <w15:docId w15:val="{7D5BE66C-A94D-3D49-B843-83DF88CB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504D46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4D46"/>
    <w:rPr>
      <w:color w:val="846B8E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86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ivanmondaca@gmail.com" TargetMode="External"/><Relationship Id="rId13" Type="http://schemas.openxmlformats.org/officeDocument/2006/relationships/hyperlink" Target="https://wegolf-bmaj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rando2147/weGOLF" TargetMode="External"/><Relationship Id="rId17" Type="http://schemas.openxmlformats.org/officeDocument/2006/relationships/hyperlink" Target="https://martinmondaca.github.io/Employee_Director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rtinmondaca/Employee_Directo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tinivanmondaca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rd-collector0.herokuapp.com/" TargetMode="External"/><Relationship Id="rId10" Type="http://schemas.openxmlformats.org/officeDocument/2006/relationships/hyperlink" Target="https://github.com/martinmondac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artinmondaca" TargetMode="External"/><Relationship Id="rId14" Type="http://schemas.openxmlformats.org/officeDocument/2006/relationships/hyperlink" Target="https://github.com/martinmondaca/Card_Collecto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tinmondaca/Library/Containers/com.microsoft.Word/Data/Library/Application%20Support/Microsoft/Office/16.0/DTS/Search/%7bFAA38AE0-35F1-9249-B784-754227673443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{FAA38AE0-35F1-9249-B784-754227673443}tf10002074.dotx</Template>
  <TotalTime>1</TotalTime>
  <Pages>3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Mondaca</dc:creator>
  <cp:keywords/>
  <dc:description/>
  <cp:lastModifiedBy>Martin Mondaca</cp:lastModifiedBy>
  <cp:revision>3</cp:revision>
  <dcterms:created xsi:type="dcterms:W3CDTF">2021-06-15T06:31:00Z</dcterms:created>
  <dcterms:modified xsi:type="dcterms:W3CDTF">2021-06-15T21:57:00Z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